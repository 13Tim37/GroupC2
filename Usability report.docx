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9D" w:rsidRDefault="00834A45" w:rsidP="00834A45">
      <w:pPr>
        <w:jc w:val="center"/>
        <w:rPr>
          <w:rFonts w:asciiTheme="minorHAnsi" w:hAnsiTheme="minorHAnsi" w:cstheme="minorHAnsi"/>
          <w:u w:val="single"/>
        </w:rPr>
      </w:pPr>
      <w:r w:rsidRPr="00834A45">
        <w:rPr>
          <w:rFonts w:asciiTheme="minorHAnsi" w:hAnsiTheme="minorHAnsi" w:cstheme="minorHAnsi"/>
          <w:u w:val="single"/>
        </w:rPr>
        <w:t>Usability Testing</w:t>
      </w:r>
    </w:p>
    <w:p w:rsidR="00834A45" w:rsidRDefault="00834A45" w:rsidP="00834A45">
      <w:pPr>
        <w:jc w:val="center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110C" w:rsidTr="0098110C">
        <w:trPr>
          <w:trHeight w:val="210"/>
        </w:trPr>
        <w:tc>
          <w:tcPr>
            <w:tcW w:w="2765" w:type="dxa"/>
          </w:tcPr>
          <w:p w:rsidR="0098110C" w:rsidRDefault="0098110C" w:rsidP="00834A45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Question/Command</w:t>
            </w:r>
          </w:p>
        </w:tc>
        <w:tc>
          <w:tcPr>
            <w:tcW w:w="2765" w:type="dxa"/>
          </w:tcPr>
          <w:p w:rsidR="0098110C" w:rsidRDefault="0098110C" w:rsidP="00834A45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Expected</w:t>
            </w:r>
          </w:p>
        </w:tc>
        <w:tc>
          <w:tcPr>
            <w:tcW w:w="2766" w:type="dxa"/>
          </w:tcPr>
          <w:p w:rsidR="0098110C" w:rsidRDefault="0098110C" w:rsidP="00834A45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Outcome</w:t>
            </w:r>
          </w:p>
        </w:tc>
      </w:tr>
      <w:tr w:rsidR="0098110C" w:rsidTr="0098110C">
        <w:tc>
          <w:tcPr>
            <w:tcW w:w="2765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  <w:r w:rsidRPr="0098110C">
              <w:rPr>
                <w:rFonts w:asciiTheme="minorHAnsi" w:hAnsiTheme="minorHAnsi" w:cstheme="minorHAnsi"/>
              </w:rPr>
              <w:t>Close the game</w:t>
            </w:r>
          </w:p>
        </w:tc>
        <w:tc>
          <w:tcPr>
            <w:tcW w:w="2765" w:type="dxa"/>
          </w:tcPr>
          <w:p w:rsidR="0098110C" w:rsidRPr="0098110C" w:rsidRDefault="00466AE0" w:rsidP="00A0571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Quit button pressed</w:t>
            </w: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110C" w:rsidTr="0098110C">
        <w:tc>
          <w:tcPr>
            <w:tcW w:w="2765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Launch the game</w:t>
            </w:r>
          </w:p>
        </w:tc>
        <w:tc>
          <w:tcPr>
            <w:tcW w:w="2765" w:type="dxa"/>
          </w:tcPr>
          <w:p w:rsidR="0098110C" w:rsidRPr="0098110C" w:rsidRDefault="00466AE0" w:rsidP="00A0571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button pressed</w:t>
            </w: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110C" w:rsidTr="0098110C">
        <w:tc>
          <w:tcPr>
            <w:tcW w:w="2765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 time to 30 seconds</w:t>
            </w:r>
          </w:p>
        </w:tc>
        <w:tc>
          <w:tcPr>
            <w:tcW w:w="2765" w:type="dxa"/>
          </w:tcPr>
          <w:p w:rsidR="0098110C" w:rsidRPr="0098110C" w:rsidRDefault="00466AE0" w:rsidP="00A0571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input into minutes and 30 input into seconds</w:t>
            </w: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110C" w:rsidTr="0098110C">
        <w:tc>
          <w:tcPr>
            <w:tcW w:w="2765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Search for Squares and Blue shapes</w:t>
            </w:r>
          </w:p>
        </w:tc>
        <w:tc>
          <w:tcPr>
            <w:tcW w:w="2765" w:type="dxa"/>
          </w:tcPr>
          <w:p w:rsidR="0098110C" w:rsidRPr="0098110C" w:rsidRDefault="0055607D" w:rsidP="00A0571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Squares and blue checkboxes ticked and all others left blank</w:t>
            </w: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110C" w:rsidTr="0098110C">
        <w:tc>
          <w:tcPr>
            <w:tcW w:w="2765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Sort by colour and sort in ascending</w:t>
            </w:r>
          </w:p>
        </w:tc>
        <w:tc>
          <w:tcPr>
            <w:tcW w:w="2765" w:type="dxa"/>
          </w:tcPr>
          <w:p w:rsidR="0098110C" w:rsidRPr="0098110C" w:rsidRDefault="0055607D" w:rsidP="00A0571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Sort by set to colour via clicking on the dropdown box and sort in left as default</w:t>
            </w: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110C" w:rsidTr="0098110C">
        <w:tc>
          <w:tcPr>
            <w:tcW w:w="2765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Submit the inputs and begin</w:t>
            </w:r>
          </w:p>
        </w:tc>
        <w:tc>
          <w:tcPr>
            <w:tcW w:w="2765" w:type="dxa"/>
          </w:tcPr>
          <w:p w:rsidR="0098110C" w:rsidRPr="0098110C" w:rsidRDefault="0055607D" w:rsidP="00A0571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button pressed</w:t>
            </w: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110C" w:rsidTr="0098110C">
        <w:tc>
          <w:tcPr>
            <w:tcW w:w="2765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a spawn location</w:t>
            </w:r>
          </w:p>
        </w:tc>
        <w:tc>
          <w:tcPr>
            <w:tcW w:w="2765" w:type="dxa"/>
          </w:tcPr>
          <w:p w:rsidR="0098110C" w:rsidRPr="0098110C" w:rsidRDefault="0055607D" w:rsidP="00A0571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platform selected</w:t>
            </w: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110C" w:rsidTr="0098110C">
        <w:tc>
          <w:tcPr>
            <w:tcW w:w="2765" w:type="dxa"/>
          </w:tcPr>
          <w:p w:rsidR="0098110C" w:rsidRDefault="00466AE0" w:rsidP="00834A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Sort the collected items</w:t>
            </w:r>
          </w:p>
        </w:tc>
        <w:tc>
          <w:tcPr>
            <w:tcW w:w="2765" w:type="dxa"/>
          </w:tcPr>
          <w:p w:rsidR="0098110C" w:rsidRPr="0098110C" w:rsidRDefault="0055607D" w:rsidP="00A0571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Sort button pressed at end of search</w:t>
            </w: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110C" w:rsidTr="0098110C">
        <w:tc>
          <w:tcPr>
            <w:tcW w:w="2765" w:type="dxa"/>
          </w:tcPr>
          <w:p w:rsidR="0098110C" w:rsidRDefault="00466AE0" w:rsidP="00834A4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Quit the program</w:t>
            </w:r>
          </w:p>
        </w:tc>
        <w:tc>
          <w:tcPr>
            <w:tcW w:w="2765" w:type="dxa"/>
          </w:tcPr>
          <w:p w:rsidR="0098110C" w:rsidRPr="0098110C" w:rsidRDefault="0055607D" w:rsidP="00A0571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Close button pressed at top of screen</w:t>
            </w: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8110C" w:rsidTr="0098110C">
        <w:tc>
          <w:tcPr>
            <w:tcW w:w="2765" w:type="dxa"/>
          </w:tcPr>
          <w:p w:rsid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65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766" w:type="dxa"/>
          </w:tcPr>
          <w:p w:rsidR="0098110C" w:rsidRPr="0098110C" w:rsidRDefault="0098110C" w:rsidP="00834A4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834A45" w:rsidRPr="00834A45" w:rsidRDefault="00834A45" w:rsidP="00834A45">
      <w:pPr>
        <w:jc w:val="center"/>
        <w:rPr>
          <w:rFonts w:asciiTheme="minorHAnsi" w:hAnsiTheme="minorHAnsi" w:cstheme="minorHAnsi"/>
          <w:u w:val="single"/>
        </w:rPr>
      </w:pPr>
      <w:bookmarkStart w:id="0" w:name="_GoBack"/>
      <w:bookmarkEnd w:id="0"/>
    </w:p>
    <w:sectPr w:rsidR="00834A45" w:rsidRPr="00834A4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45"/>
    <w:rsid w:val="00466AE0"/>
    <w:rsid w:val="0051129D"/>
    <w:rsid w:val="0055607D"/>
    <w:rsid w:val="00834A45"/>
    <w:rsid w:val="0098110C"/>
    <w:rsid w:val="00A0571A"/>
    <w:rsid w:val="00AD11D8"/>
    <w:rsid w:val="00B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CD51B-B6F2-43E6-99DE-373806D1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981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4E1D9DB8.dotm</Template>
  <TotalTime>33</TotalTime>
  <Pages>1</Pages>
  <Words>107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2</cp:revision>
  <dcterms:created xsi:type="dcterms:W3CDTF">2016-02-29T09:30:00Z</dcterms:created>
  <dcterms:modified xsi:type="dcterms:W3CDTF">2016-02-29T10:04:00Z</dcterms:modified>
</cp:coreProperties>
</file>